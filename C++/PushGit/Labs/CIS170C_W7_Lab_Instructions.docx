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68" w:rsidRPr="00316B1E" w:rsidRDefault="00AD637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161925</wp:posOffset>
                </wp:positionV>
                <wp:extent cx="22479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58C6" w:rsidRDefault="00CB58C6" w:rsidP="001739C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Student Lab Activity </w:t>
                            </w:r>
                          </w:p>
                          <w:p w:rsidR="00CB58C6" w:rsidRDefault="00CB58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2.75pt;width:17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" stroked="f">
                <v:textbox>
                  <w:txbxContent>
                    <w:p w:rsidR="00CB58C6" w:rsidRDefault="00CB58C6" w:rsidP="001739C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Student Lab Activity </w:t>
                      </w:r>
                    </w:p>
                    <w:p w:rsidR="00CB58C6" w:rsidRDefault="00CB58C6"/>
                  </w:txbxContent>
                </v:textbox>
              </v:shape>
            </w:pict>
          </mc:Fallback>
        </mc:AlternateContent>
      </w:r>
      <w:r w:rsidR="00C914DC" w:rsidRPr="00316B1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474813" wp14:editId="7BA4E275">
            <wp:extent cx="1190625" cy="704850"/>
            <wp:effectExtent l="0" t="0" r="9525" b="0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268" w:rsidRPr="00316B1E" w:rsidRDefault="00D14268">
      <w:pPr>
        <w:rPr>
          <w:rFonts w:ascii="Arial" w:hAnsi="Arial" w:cs="Arial"/>
          <w:b/>
          <w:bCs/>
          <w:sz w:val="20"/>
          <w:szCs w:val="20"/>
        </w:rPr>
      </w:pPr>
    </w:p>
    <w:p w:rsidR="00D14268" w:rsidRPr="00316B1E" w:rsidRDefault="00AE4C1E" w:rsidP="00AE4C1E">
      <w:pPr>
        <w:pStyle w:val="BodyText"/>
        <w:rPr>
          <w:sz w:val="20"/>
          <w:szCs w:val="20"/>
        </w:rPr>
      </w:pPr>
      <w:r w:rsidRPr="00316B1E">
        <w:rPr>
          <w:sz w:val="20"/>
          <w:szCs w:val="20"/>
        </w:rPr>
        <w:t>CIS170 Week 6 Lab Instructions</w:t>
      </w:r>
    </w:p>
    <w:p w:rsidR="00D14268" w:rsidRPr="00316B1E" w:rsidRDefault="00D14268" w:rsidP="00AE4C1E">
      <w:pPr>
        <w:pStyle w:val="BodyText"/>
        <w:rPr>
          <w:sz w:val="20"/>
          <w:szCs w:val="20"/>
        </w:rPr>
      </w:pPr>
    </w:p>
    <w:p w:rsidR="00D14268" w:rsidRPr="00316B1E" w:rsidRDefault="00001080" w:rsidP="00AE4C1E">
      <w:pPr>
        <w:pStyle w:val="BodyText"/>
        <w:rPr>
          <w:sz w:val="20"/>
          <w:szCs w:val="20"/>
        </w:rPr>
      </w:pPr>
      <w:r w:rsidRPr="00316B1E">
        <w:rPr>
          <w:sz w:val="20"/>
          <w:szCs w:val="20"/>
        </w:rPr>
        <w:t>Lab 7 of 7:</w:t>
      </w:r>
      <w:r w:rsidR="00D14268" w:rsidRPr="00316B1E">
        <w:rPr>
          <w:sz w:val="20"/>
          <w:szCs w:val="20"/>
        </w:rPr>
        <w:t xml:space="preserve"> </w:t>
      </w:r>
      <w:r w:rsidR="00D32AF3" w:rsidRPr="00316B1E">
        <w:rPr>
          <w:sz w:val="20"/>
          <w:szCs w:val="20"/>
        </w:rPr>
        <w:t xml:space="preserve">Sequential </w:t>
      </w:r>
      <w:r w:rsidR="00D14268" w:rsidRPr="00316B1E">
        <w:rPr>
          <w:sz w:val="20"/>
          <w:szCs w:val="20"/>
        </w:rPr>
        <w:t xml:space="preserve">Files </w:t>
      </w:r>
    </w:p>
    <w:p w:rsidR="00D14268" w:rsidRPr="00316B1E" w:rsidRDefault="00D14268" w:rsidP="00AE4C1E">
      <w:pPr>
        <w:pStyle w:val="BodyText"/>
        <w:ind w:left="360"/>
        <w:rPr>
          <w:sz w:val="20"/>
          <w:szCs w:val="20"/>
        </w:rPr>
      </w:pPr>
      <w:r w:rsidRPr="00316B1E">
        <w:rPr>
          <w:sz w:val="20"/>
          <w:szCs w:val="20"/>
        </w:rPr>
        <w:tab/>
      </w:r>
      <w:r w:rsidRPr="00316B1E">
        <w:rPr>
          <w:sz w:val="20"/>
          <w:szCs w:val="20"/>
        </w:rPr>
        <w:tab/>
      </w:r>
      <w:r w:rsidRPr="00316B1E">
        <w:rPr>
          <w:sz w:val="20"/>
          <w:szCs w:val="20"/>
        </w:rPr>
        <w:tab/>
      </w:r>
    </w:p>
    <w:p w:rsidR="00D14268" w:rsidRPr="00316B1E" w:rsidRDefault="00316B1E" w:rsidP="00AE4C1E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Lab Overview—</w:t>
      </w:r>
      <w:r w:rsidR="00001080" w:rsidRPr="00316B1E">
        <w:rPr>
          <w:sz w:val="20"/>
          <w:szCs w:val="20"/>
        </w:rPr>
        <w:t>Scenario/Summary</w:t>
      </w:r>
    </w:p>
    <w:p w:rsidR="00D14268" w:rsidRPr="00316B1E" w:rsidRDefault="00D14268" w:rsidP="001D18E9">
      <w:pPr>
        <w:pStyle w:val="BodyText"/>
        <w:rPr>
          <w:sz w:val="20"/>
          <w:szCs w:val="20"/>
        </w:rPr>
      </w:pPr>
    </w:p>
    <w:p w:rsidR="00D14268" w:rsidRPr="00316B1E" w:rsidRDefault="00D14268" w:rsidP="00AE4C1E">
      <w:pPr>
        <w:rPr>
          <w:rFonts w:ascii="Arial" w:hAnsi="Arial" w:cs="Arial"/>
          <w:sz w:val="20"/>
          <w:szCs w:val="20"/>
        </w:rPr>
      </w:pPr>
      <w:r w:rsidRPr="00316B1E">
        <w:rPr>
          <w:rFonts w:ascii="Arial" w:hAnsi="Arial" w:cs="Arial"/>
          <w:sz w:val="20"/>
          <w:szCs w:val="20"/>
        </w:rPr>
        <w:t xml:space="preserve">You will code, build, and execute a program </w:t>
      </w:r>
      <w:r w:rsidR="00E03A80" w:rsidRPr="00316B1E">
        <w:rPr>
          <w:rFonts w:ascii="Arial" w:hAnsi="Arial" w:cs="Arial"/>
          <w:sz w:val="20"/>
          <w:szCs w:val="20"/>
        </w:rPr>
        <w:t xml:space="preserve">that </w:t>
      </w:r>
      <w:r w:rsidRPr="00316B1E">
        <w:rPr>
          <w:rFonts w:ascii="Arial" w:hAnsi="Arial" w:cs="Arial"/>
          <w:sz w:val="20"/>
          <w:szCs w:val="20"/>
        </w:rPr>
        <w:t>requir</w:t>
      </w:r>
      <w:r w:rsidR="00E03A80" w:rsidRPr="00316B1E">
        <w:rPr>
          <w:rFonts w:ascii="Arial" w:hAnsi="Arial" w:cs="Arial"/>
          <w:sz w:val="20"/>
          <w:szCs w:val="20"/>
        </w:rPr>
        <w:t>es</w:t>
      </w:r>
      <w:r w:rsidRPr="00316B1E">
        <w:rPr>
          <w:rFonts w:ascii="Arial" w:hAnsi="Arial" w:cs="Arial"/>
          <w:sz w:val="20"/>
          <w:szCs w:val="20"/>
        </w:rPr>
        <w:t xml:space="preserve"> sequential files to create an </w:t>
      </w:r>
      <w:r w:rsidR="00CB58C6" w:rsidRPr="00316B1E">
        <w:rPr>
          <w:rFonts w:ascii="Arial" w:hAnsi="Arial" w:cs="Arial"/>
          <w:sz w:val="20"/>
          <w:szCs w:val="20"/>
        </w:rPr>
        <w:t>a</w:t>
      </w:r>
      <w:r w:rsidRPr="00316B1E">
        <w:rPr>
          <w:rFonts w:ascii="Arial" w:hAnsi="Arial" w:cs="Arial"/>
          <w:sz w:val="20"/>
          <w:szCs w:val="20"/>
        </w:rPr>
        <w:t>ddress database.</w:t>
      </w:r>
    </w:p>
    <w:p w:rsidR="00D14268" w:rsidRPr="00316B1E" w:rsidRDefault="00D14268" w:rsidP="00AE4C1E">
      <w:pPr>
        <w:rPr>
          <w:rFonts w:ascii="Arial" w:hAnsi="Arial" w:cs="Arial"/>
          <w:sz w:val="20"/>
          <w:szCs w:val="20"/>
        </w:rPr>
      </w:pPr>
    </w:p>
    <w:p w:rsidR="00D14268" w:rsidRPr="00316B1E" w:rsidRDefault="00D14268" w:rsidP="00AE4C1E">
      <w:pPr>
        <w:rPr>
          <w:rFonts w:ascii="Arial" w:hAnsi="Arial" w:cs="Arial"/>
          <w:sz w:val="20"/>
          <w:szCs w:val="20"/>
        </w:rPr>
      </w:pPr>
      <w:r w:rsidRPr="00316B1E">
        <w:rPr>
          <w:rFonts w:ascii="Arial" w:hAnsi="Arial" w:cs="Arial"/>
          <w:sz w:val="20"/>
          <w:szCs w:val="20"/>
        </w:rPr>
        <w:t xml:space="preserve">Learning </w:t>
      </w:r>
      <w:r w:rsidR="00E03A80" w:rsidRPr="00316B1E">
        <w:rPr>
          <w:rFonts w:ascii="Arial" w:hAnsi="Arial" w:cs="Arial"/>
          <w:sz w:val="20"/>
          <w:szCs w:val="20"/>
        </w:rPr>
        <w:t>O</w:t>
      </w:r>
      <w:r w:rsidRPr="00316B1E">
        <w:rPr>
          <w:rFonts w:ascii="Arial" w:hAnsi="Arial" w:cs="Arial"/>
          <w:sz w:val="20"/>
          <w:szCs w:val="20"/>
        </w:rPr>
        <w:t>utcomes</w:t>
      </w:r>
    </w:p>
    <w:p w:rsidR="00D14268" w:rsidRPr="00316B1E" w:rsidRDefault="00D14268" w:rsidP="00AE4C1E">
      <w:pPr>
        <w:rPr>
          <w:rFonts w:ascii="Arial" w:hAnsi="Arial" w:cs="Arial"/>
          <w:sz w:val="20"/>
          <w:szCs w:val="20"/>
        </w:rPr>
      </w:pPr>
    </w:p>
    <w:p w:rsidR="00D14268" w:rsidRPr="00316B1E" w:rsidRDefault="00D14268" w:rsidP="00AE4C1E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316B1E">
        <w:rPr>
          <w:rFonts w:ascii="Arial" w:hAnsi="Arial" w:cs="Arial"/>
          <w:sz w:val="20"/>
          <w:szCs w:val="20"/>
        </w:rPr>
        <w:t xml:space="preserve">Continue using a menu system with </w:t>
      </w:r>
      <w:r w:rsidR="00E03A80" w:rsidRPr="00316B1E">
        <w:rPr>
          <w:rFonts w:ascii="Arial" w:hAnsi="Arial" w:cs="Arial"/>
          <w:sz w:val="20"/>
          <w:szCs w:val="20"/>
        </w:rPr>
        <w:t>c</w:t>
      </w:r>
      <w:r w:rsidRPr="00316B1E">
        <w:rPr>
          <w:rFonts w:ascii="Arial" w:hAnsi="Arial" w:cs="Arial"/>
          <w:sz w:val="20"/>
          <w:szCs w:val="20"/>
        </w:rPr>
        <w:t>onsole applicat</w:t>
      </w:r>
      <w:r w:rsidR="00B319DA" w:rsidRPr="00316B1E">
        <w:rPr>
          <w:rFonts w:ascii="Arial" w:hAnsi="Arial" w:cs="Arial"/>
          <w:sz w:val="20"/>
          <w:szCs w:val="20"/>
        </w:rPr>
        <w:t>ions</w:t>
      </w:r>
      <w:r w:rsidR="00AD6378">
        <w:rPr>
          <w:rFonts w:ascii="Arial" w:hAnsi="Arial" w:cs="Arial"/>
          <w:sz w:val="20"/>
          <w:szCs w:val="20"/>
        </w:rPr>
        <w:t>.</w:t>
      </w:r>
    </w:p>
    <w:p w:rsidR="00D14268" w:rsidRPr="00316B1E" w:rsidRDefault="00E03A80" w:rsidP="00AE4C1E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316B1E">
        <w:rPr>
          <w:rFonts w:ascii="Arial" w:hAnsi="Arial" w:cs="Arial"/>
          <w:sz w:val="20"/>
          <w:szCs w:val="20"/>
        </w:rPr>
        <w:t>B</w:t>
      </w:r>
      <w:r w:rsidR="00D14268" w:rsidRPr="00316B1E">
        <w:rPr>
          <w:rFonts w:ascii="Arial" w:hAnsi="Arial" w:cs="Arial"/>
          <w:sz w:val="20"/>
          <w:szCs w:val="20"/>
        </w:rPr>
        <w:t>e able to write a console application</w:t>
      </w:r>
      <w:r w:rsidR="00AD6378">
        <w:rPr>
          <w:rFonts w:ascii="Arial" w:hAnsi="Arial" w:cs="Arial"/>
          <w:sz w:val="20"/>
          <w:szCs w:val="20"/>
        </w:rPr>
        <w:t>.</w:t>
      </w:r>
    </w:p>
    <w:p w:rsidR="00D14268" w:rsidRPr="00316B1E" w:rsidRDefault="00B319DA" w:rsidP="00AE4C1E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316B1E">
        <w:rPr>
          <w:rFonts w:ascii="Arial" w:hAnsi="Arial" w:cs="Arial"/>
          <w:sz w:val="20"/>
          <w:szCs w:val="20"/>
        </w:rPr>
        <w:t>Demonstrate e</w:t>
      </w:r>
      <w:r w:rsidR="00D14268" w:rsidRPr="00316B1E">
        <w:rPr>
          <w:rFonts w:ascii="Arial" w:hAnsi="Arial" w:cs="Arial"/>
          <w:sz w:val="20"/>
          <w:szCs w:val="20"/>
        </w:rPr>
        <w:t xml:space="preserve">ntering, </w:t>
      </w:r>
      <w:r w:rsidRPr="00316B1E">
        <w:rPr>
          <w:rFonts w:ascii="Arial" w:hAnsi="Arial" w:cs="Arial"/>
          <w:sz w:val="20"/>
          <w:szCs w:val="20"/>
        </w:rPr>
        <w:t>a</w:t>
      </w:r>
      <w:r w:rsidR="00D14268" w:rsidRPr="00316B1E">
        <w:rPr>
          <w:rFonts w:ascii="Arial" w:hAnsi="Arial" w:cs="Arial"/>
          <w:sz w:val="20"/>
          <w:szCs w:val="20"/>
        </w:rPr>
        <w:t>ppending,</w:t>
      </w:r>
      <w:r w:rsidRPr="00316B1E">
        <w:rPr>
          <w:rFonts w:ascii="Arial" w:hAnsi="Arial" w:cs="Arial"/>
          <w:sz w:val="20"/>
          <w:szCs w:val="20"/>
        </w:rPr>
        <w:t xml:space="preserve"> storing, and retrieving records</w:t>
      </w:r>
      <w:r w:rsidR="00AD6378">
        <w:rPr>
          <w:rFonts w:ascii="Arial" w:hAnsi="Arial" w:cs="Arial"/>
          <w:sz w:val="20"/>
          <w:szCs w:val="20"/>
        </w:rPr>
        <w:t>.</w:t>
      </w:r>
    </w:p>
    <w:p w:rsidR="00D14268" w:rsidRPr="00316B1E" w:rsidRDefault="00D14268" w:rsidP="00AE4C1E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316B1E">
        <w:rPr>
          <w:rFonts w:ascii="Arial" w:hAnsi="Arial" w:cs="Arial"/>
          <w:sz w:val="20"/>
          <w:szCs w:val="20"/>
        </w:rPr>
        <w:t>Be able to write lines of output to a text f</w:t>
      </w:r>
      <w:r w:rsidR="00B319DA" w:rsidRPr="00316B1E">
        <w:rPr>
          <w:rFonts w:ascii="Arial" w:hAnsi="Arial" w:cs="Arial"/>
          <w:sz w:val="20"/>
          <w:szCs w:val="20"/>
        </w:rPr>
        <w:t>ile in order to create a report</w:t>
      </w:r>
      <w:r w:rsidR="00AD6378">
        <w:rPr>
          <w:rFonts w:ascii="Arial" w:hAnsi="Arial" w:cs="Arial"/>
          <w:sz w:val="20"/>
          <w:szCs w:val="20"/>
        </w:rPr>
        <w:t>.</w:t>
      </w:r>
    </w:p>
    <w:p w:rsidR="00D14268" w:rsidRPr="00316B1E" w:rsidRDefault="00D14268" w:rsidP="00B313ED">
      <w:pPr>
        <w:rPr>
          <w:rFonts w:ascii="Arial" w:hAnsi="Arial" w:cs="Arial"/>
          <w:b/>
          <w:sz w:val="20"/>
          <w:szCs w:val="20"/>
        </w:rPr>
      </w:pPr>
    </w:p>
    <w:p w:rsidR="00D14268" w:rsidRPr="00316B1E" w:rsidRDefault="00CB58C6" w:rsidP="00AE4C1E">
      <w:pPr>
        <w:pStyle w:val="BodyText"/>
        <w:rPr>
          <w:sz w:val="20"/>
          <w:szCs w:val="20"/>
        </w:rPr>
      </w:pPr>
      <w:r w:rsidRPr="00316B1E">
        <w:rPr>
          <w:sz w:val="20"/>
          <w:szCs w:val="20"/>
        </w:rPr>
        <w:t>Deliverables</w:t>
      </w:r>
    </w:p>
    <w:p w:rsidR="00D14268" w:rsidRPr="00316B1E" w:rsidRDefault="00D14268" w:rsidP="00BA1D4D">
      <w:pPr>
        <w:pStyle w:val="BodyText"/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D14268" w:rsidRPr="00316B1E" w:rsidTr="003C2338">
        <w:tc>
          <w:tcPr>
            <w:tcW w:w="1278" w:type="dxa"/>
            <w:shd w:val="clear" w:color="auto" w:fill="DBE5F1"/>
          </w:tcPr>
          <w:p w:rsidR="00D14268" w:rsidRPr="00316B1E" w:rsidRDefault="00D14268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:rsidR="00D14268" w:rsidRPr="00316B1E" w:rsidRDefault="00D14268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:rsidR="00D14268" w:rsidRPr="00316B1E" w:rsidRDefault="00D14268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Points</w:t>
            </w:r>
          </w:p>
        </w:tc>
      </w:tr>
      <w:tr w:rsidR="00D14268" w:rsidRPr="00316B1E" w:rsidTr="00525CE7">
        <w:tc>
          <w:tcPr>
            <w:tcW w:w="1278" w:type="dxa"/>
          </w:tcPr>
          <w:p w:rsidR="00D14268" w:rsidRPr="00316B1E" w:rsidRDefault="00AE4C1E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6840" w:type="dxa"/>
          </w:tcPr>
          <w:p w:rsidR="00D14268" w:rsidRPr="00316B1E" w:rsidRDefault="00D14268" w:rsidP="005958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Cs/>
                <w:sz w:val="20"/>
                <w:szCs w:val="20"/>
              </w:rPr>
              <w:t>Program Listing and Output</w:t>
            </w:r>
          </w:p>
        </w:tc>
        <w:tc>
          <w:tcPr>
            <w:tcW w:w="2034" w:type="dxa"/>
          </w:tcPr>
          <w:p w:rsidR="00D14268" w:rsidRPr="00316B1E" w:rsidRDefault="007368ED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</w:tr>
      <w:tr w:rsidR="00AE4C1E" w:rsidRPr="00316B1E" w:rsidTr="00525CE7">
        <w:tc>
          <w:tcPr>
            <w:tcW w:w="1278" w:type="dxa"/>
          </w:tcPr>
          <w:p w:rsidR="00AE4C1E" w:rsidRPr="00316B1E" w:rsidRDefault="00AE4C1E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All Steps</w:t>
            </w:r>
          </w:p>
        </w:tc>
        <w:tc>
          <w:tcPr>
            <w:tcW w:w="6840" w:type="dxa"/>
          </w:tcPr>
          <w:p w:rsidR="00AE4C1E" w:rsidRPr="00316B1E" w:rsidRDefault="00AE4C1E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034" w:type="dxa"/>
          </w:tcPr>
          <w:p w:rsidR="00AE4C1E" w:rsidRPr="00316B1E" w:rsidRDefault="007368ED" w:rsidP="005958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  <w:bookmarkStart w:id="0" w:name="_GoBack"/>
            <w:bookmarkEnd w:id="0"/>
          </w:p>
        </w:tc>
      </w:tr>
    </w:tbl>
    <w:p w:rsidR="00D14268" w:rsidRPr="00316B1E" w:rsidRDefault="00D14268" w:rsidP="00AE4C1E">
      <w:pPr>
        <w:pStyle w:val="BodyText"/>
        <w:rPr>
          <w:sz w:val="20"/>
          <w:szCs w:val="20"/>
        </w:rPr>
      </w:pPr>
    </w:p>
    <w:p w:rsidR="00D14268" w:rsidRPr="00316B1E" w:rsidRDefault="00AE4C1E" w:rsidP="00AE4C1E">
      <w:pPr>
        <w:pStyle w:val="BodyText"/>
        <w:rPr>
          <w:sz w:val="20"/>
          <w:szCs w:val="20"/>
        </w:rPr>
      </w:pPr>
      <w:r w:rsidRPr="00316B1E">
        <w:rPr>
          <w:sz w:val="20"/>
          <w:szCs w:val="20"/>
        </w:rPr>
        <w:t>L</w:t>
      </w:r>
      <w:r w:rsidR="00CB58C6" w:rsidRPr="00316B1E">
        <w:rPr>
          <w:sz w:val="20"/>
          <w:szCs w:val="20"/>
        </w:rPr>
        <w:t>ab Steps</w:t>
      </w:r>
    </w:p>
    <w:p w:rsidR="00D14268" w:rsidRPr="00316B1E" w:rsidRDefault="00D14268" w:rsidP="0019363D">
      <w:pPr>
        <w:rPr>
          <w:rFonts w:ascii="Arial" w:hAnsi="Arial" w:cs="Arial"/>
          <w:b/>
          <w:bCs/>
          <w:sz w:val="20"/>
          <w:szCs w:val="20"/>
        </w:rPr>
      </w:pPr>
    </w:p>
    <w:p w:rsidR="00D14268" w:rsidRPr="00316B1E" w:rsidRDefault="00D14268" w:rsidP="0019363D">
      <w:pPr>
        <w:pStyle w:val="BodyText"/>
        <w:rPr>
          <w:sz w:val="20"/>
          <w:szCs w:val="20"/>
        </w:rPr>
      </w:pPr>
      <w:r w:rsidRPr="00316B1E">
        <w:rPr>
          <w:sz w:val="20"/>
          <w:szCs w:val="20"/>
        </w:rPr>
        <w:t>Preparation:</w:t>
      </w:r>
    </w:p>
    <w:p w:rsidR="00B319DA" w:rsidRPr="00316B1E" w:rsidRDefault="00B319DA" w:rsidP="0019363D">
      <w:pPr>
        <w:pStyle w:val="BodyText"/>
        <w:rPr>
          <w:sz w:val="20"/>
          <w:szCs w:val="20"/>
        </w:rPr>
      </w:pPr>
    </w:p>
    <w:p w:rsidR="00D14268" w:rsidRPr="00316B1E" w:rsidRDefault="00D14268" w:rsidP="0019363D">
      <w:pPr>
        <w:rPr>
          <w:rFonts w:ascii="Arial" w:hAnsi="Arial" w:cs="Arial"/>
          <w:bCs/>
          <w:sz w:val="20"/>
          <w:szCs w:val="20"/>
        </w:rPr>
      </w:pPr>
      <w:r w:rsidRPr="00316B1E">
        <w:rPr>
          <w:rFonts w:ascii="Arial" w:hAnsi="Arial" w:cs="Arial"/>
          <w:bCs/>
          <w:sz w:val="20"/>
          <w:szCs w:val="20"/>
        </w:rPr>
        <w:t>If you are using the Citrix remote lab, follow the logi</w:t>
      </w:r>
      <w:r w:rsidR="00AD6378">
        <w:rPr>
          <w:rFonts w:ascii="Arial" w:hAnsi="Arial" w:cs="Arial"/>
          <w:bCs/>
          <w:sz w:val="20"/>
          <w:szCs w:val="20"/>
        </w:rPr>
        <w:t>n instructions located in the l</w:t>
      </w:r>
      <w:r w:rsidRPr="00316B1E">
        <w:rPr>
          <w:rFonts w:ascii="Arial" w:hAnsi="Arial" w:cs="Arial"/>
          <w:bCs/>
          <w:sz w:val="20"/>
          <w:szCs w:val="20"/>
        </w:rPr>
        <w:t xml:space="preserve">ab </w:t>
      </w:r>
      <w:r w:rsidR="00AD6378">
        <w:rPr>
          <w:rFonts w:ascii="Arial" w:hAnsi="Arial" w:cs="Arial"/>
          <w:bCs/>
          <w:sz w:val="20"/>
          <w:szCs w:val="20"/>
        </w:rPr>
        <w:t>area</w:t>
      </w:r>
      <w:r w:rsidRPr="00316B1E">
        <w:rPr>
          <w:rFonts w:ascii="Arial" w:hAnsi="Arial" w:cs="Arial"/>
          <w:bCs/>
          <w:sz w:val="20"/>
          <w:szCs w:val="20"/>
        </w:rPr>
        <w:t xml:space="preserve"> in Course Home.</w:t>
      </w:r>
    </w:p>
    <w:p w:rsidR="00D14268" w:rsidRPr="00316B1E" w:rsidRDefault="00D14268" w:rsidP="0019363D">
      <w:pPr>
        <w:rPr>
          <w:rFonts w:ascii="Arial" w:hAnsi="Arial" w:cs="Arial"/>
          <w:bCs/>
          <w:sz w:val="20"/>
          <w:szCs w:val="20"/>
        </w:rPr>
      </w:pPr>
    </w:p>
    <w:p w:rsidR="00D14268" w:rsidRPr="00316B1E" w:rsidRDefault="000D237F" w:rsidP="0019363D">
      <w:pPr>
        <w:rPr>
          <w:rFonts w:ascii="Arial" w:hAnsi="Arial" w:cs="Arial"/>
          <w:bCs/>
          <w:sz w:val="20"/>
          <w:szCs w:val="20"/>
        </w:rPr>
      </w:pPr>
      <w:r w:rsidRPr="00316B1E">
        <w:rPr>
          <w:rFonts w:ascii="Arial" w:hAnsi="Arial" w:cs="Arial"/>
          <w:bCs/>
          <w:sz w:val="20"/>
          <w:szCs w:val="20"/>
        </w:rPr>
        <w:t>Locate the Visual Studio</w:t>
      </w:r>
      <w:r w:rsidR="00B319DA" w:rsidRPr="00316B1E">
        <w:rPr>
          <w:rFonts w:ascii="Arial" w:hAnsi="Arial" w:cs="Arial"/>
          <w:bCs/>
          <w:sz w:val="20"/>
          <w:szCs w:val="20"/>
        </w:rPr>
        <w:t xml:space="preserve"> icon and l</w:t>
      </w:r>
      <w:r w:rsidR="00D14268" w:rsidRPr="00316B1E">
        <w:rPr>
          <w:rFonts w:ascii="Arial" w:hAnsi="Arial" w:cs="Arial"/>
          <w:bCs/>
          <w:sz w:val="20"/>
          <w:szCs w:val="20"/>
        </w:rPr>
        <w:t>aunch the application.</w:t>
      </w:r>
    </w:p>
    <w:p w:rsidR="00D14268" w:rsidRPr="00316B1E" w:rsidRDefault="00D14268" w:rsidP="0019363D">
      <w:pPr>
        <w:rPr>
          <w:rFonts w:ascii="Arial" w:hAnsi="Arial" w:cs="Arial"/>
          <w:bCs/>
          <w:sz w:val="20"/>
          <w:szCs w:val="20"/>
        </w:rPr>
      </w:pPr>
    </w:p>
    <w:p w:rsidR="00D14268" w:rsidRPr="00316B1E" w:rsidRDefault="00D14268" w:rsidP="0019363D">
      <w:pPr>
        <w:pStyle w:val="BodyText"/>
        <w:rPr>
          <w:sz w:val="20"/>
          <w:szCs w:val="20"/>
        </w:rPr>
      </w:pPr>
      <w:r w:rsidRPr="00316B1E">
        <w:rPr>
          <w:sz w:val="20"/>
          <w:szCs w:val="20"/>
        </w:rPr>
        <w:t>Lab:</w:t>
      </w:r>
    </w:p>
    <w:p w:rsidR="00D14268" w:rsidRPr="00316B1E" w:rsidRDefault="00D1426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D14268" w:rsidRPr="00316B1E" w:rsidTr="00AB410A">
        <w:tc>
          <w:tcPr>
            <w:tcW w:w="10152" w:type="dxa"/>
            <w:shd w:val="clear" w:color="auto" w:fill="B7E4FF"/>
          </w:tcPr>
          <w:p w:rsidR="00D14268" w:rsidRPr="00316B1E" w:rsidRDefault="00D14268" w:rsidP="00E03A80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1: 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>Requirements</w:t>
            </w:r>
            <w:r w:rsidR="00E03A80" w:rsidRPr="00316B1E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 xml:space="preserve"> An Address Database</w:t>
            </w:r>
          </w:p>
        </w:tc>
      </w:tr>
      <w:tr w:rsidR="00D14268" w:rsidRPr="00316B1E" w:rsidTr="00AB410A">
        <w:trPr>
          <w:trHeight w:val="602"/>
        </w:trPr>
        <w:tc>
          <w:tcPr>
            <w:tcW w:w="10152" w:type="dxa"/>
          </w:tcPr>
          <w:p w:rsidR="00D14268" w:rsidRPr="00316B1E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Create a C++ console application that will store and retrieve names and addresses in a text file.</w:t>
            </w:r>
          </w:p>
          <w:p w:rsidR="00D14268" w:rsidRPr="00316B1E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The program should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 do the following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14268" w:rsidRPr="00316B1E" w:rsidRDefault="00E03A80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It should a</w:t>
            </w:r>
            <w:r w:rsidR="00D14268" w:rsidRPr="00316B1E">
              <w:rPr>
                <w:rFonts w:ascii="Arial" w:hAnsi="Arial" w:cs="Arial"/>
                <w:sz w:val="20"/>
                <w:szCs w:val="20"/>
              </w:rPr>
              <w:t xml:space="preserve">ccept a series of names and addresses from the console. </w:t>
            </w:r>
          </w:p>
          <w:p w:rsidR="00D14268" w:rsidRPr="00316B1E" w:rsidRDefault="00D14268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 xml:space="preserve">The user's input should be written to a text file in the CSV format described in the </w:t>
            </w:r>
            <w:r w:rsidR="00AD6378">
              <w:rPr>
                <w:rFonts w:ascii="Arial" w:hAnsi="Arial" w:cs="Arial"/>
                <w:sz w:val="20"/>
                <w:szCs w:val="20"/>
              </w:rPr>
              <w:t>lesson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, b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ut do not include the field names in the first row of the file. </w:t>
            </w:r>
            <w:r w:rsidR="00B57257" w:rsidRPr="00316B1E">
              <w:rPr>
                <w:rFonts w:ascii="Arial" w:hAnsi="Arial" w:cs="Arial"/>
                <w:sz w:val="20"/>
                <w:szCs w:val="20"/>
              </w:rPr>
              <w:t>Use a delimiter to separate the records</w:t>
            </w:r>
            <w:r w:rsidR="00AD637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14268" w:rsidRPr="00316B1E" w:rsidRDefault="00D14268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Read the records from the text file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,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 and display them in a user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>-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friendly format. </w:t>
            </w:r>
          </w:p>
          <w:p w:rsidR="00D14268" w:rsidRPr="00316B1E" w:rsidRDefault="00D14268" w:rsidP="007A78D4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Provide a m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enu to allow the user to </w:t>
            </w:r>
            <w:r w:rsidRPr="00316B1E">
              <w:rPr>
                <w:rFonts w:ascii="Arial" w:hAnsi="Arial" w:cs="Arial"/>
                <w:sz w:val="20"/>
                <w:szCs w:val="20"/>
              </w:rPr>
              <w:t>append records to the file, display the records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>,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 or exit the application.</w:t>
            </w:r>
          </w:p>
          <w:p w:rsidR="00D14268" w:rsidRPr="00316B1E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Build upon the code below to complete the assignment.</w:t>
            </w:r>
          </w:p>
          <w:tbl>
            <w:tblPr>
              <w:tblW w:w="3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6944"/>
            </w:tblGrid>
            <w:tr w:rsidR="00D14268" w:rsidRPr="00316B1E" w:rsidTr="002E317C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C"/>
                  <w:vAlign w:val="center"/>
                </w:tcPr>
                <w:p w:rsidR="00D14268" w:rsidRPr="00316B1E" w:rsidRDefault="00D14268" w:rsidP="002E317C">
                  <w:pPr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//Specification: Append and display records in a address database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 xml:space="preserve"> 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#include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6B1E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&lt;iostream&gt;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lastRenderedPageBreak/>
                    <w:t>#include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6B1E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&lt;fstream&gt;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#include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6B1E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&lt;string&gt;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using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namespace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std;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menu(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writeData(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readData(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);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br/>
                    <w:t>const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char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FileName[] = </w:t>
                  </w:r>
                  <w:r w:rsidRPr="00316B1E">
                    <w:rPr>
                      <w:rFonts w:ascii="Arial" w:hAnsi="Arial" w:cs="Arial"/>
                      <w:color w:val="800000"/>
                      <w:sz w:val="20"/>
                      <w:szCs w:val="20"/>
                    </w:rPr>
                    <w:t>"TestAddress.txt"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;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int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main () {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 menu();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        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return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0;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} </w:t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main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menu(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) {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//allow user to choose to append records, display records or exit the program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menu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writeData(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){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//Write the Address Info to a file</w:t>
                  </w:r>
                </w:p>
                <w:p w:rsidR="00B57257" w:rsidRPr="00316B1E" w:rsidRDefault="00B57257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//loop while user still has data to write to file</w:t>
                  </w:r>
                </w:p>
                <w:p w:rsidR="00B57257" w:rsidRPr="00316B1E" w:rsidRDefault="00B57257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//eg outStream&lt;&lt;name&lt;&lt;”#”; //where # is the delimiter</w:t>
                  </w:r>
                </w:p>
                <w:p w:rsidR="00B57257" w:rsidRPr="00316B1E" w:rsidRDefault="00B57257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write data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 xml:space="preserve"> readData(</w:t>
                  </w: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void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){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//read data from a file</w:t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//use the split function to break a</w:t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br/>
                    <w:t>//deliminated line of text into fields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ifstream inMyStream (FileName);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   </w:t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if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(inMyStream.is_open()) {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>//set character to use as a line between record displays</w:t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ab/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string recBreaks =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>recBreaks.assign(20,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'-'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);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   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int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fieldCount = 0;  </w:t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>//keep track of the number of fields read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int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recordCount = 1; </w:t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>//keep track of the number of records read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      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>//read the first field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>fieldCount = 1;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>string fieldBuffer;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getline (inMyStream, fieldBuffer,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'#'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);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while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(!inMyStream.eof() ){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>//display the field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switch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(fieldCount) {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case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1: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>cout &lt;&lt; recBreaks &lt;&lt; endl;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cout &lt;&lt;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"record # 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&lt;&lt; recordCount &lt;&lt; endl;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cout &lt;&lt;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"Name...."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&lt;&lt; fieldBuffer &lt;&lt; endl; </w:t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break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case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2: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cout &lt;&lt;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"Street.."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&lt;&lt; fieldBuffer &lt;&lt; endl; </w:t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break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case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3: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cout &lt;&lt;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"City...."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&lt;&lt; fieldBuffer &lt;&lt; endl; </w:t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break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case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4: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cout &lt;&lt;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"State..."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&lt;&lt; fieldBuffer &lt;&lt; endl; </w:t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break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case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5: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cout &lt;&lt;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"Zip....."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&lt;&lt; fieldBuffer &lt;&lt; endl; 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fieldCount = 0; 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recordCount++; 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00FF"/>
                      <w:sz w:val="20"/>
                      <w:szCs w:val="20"/>
                    </w:rPr>
                    <w:t>break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;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>}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color w:val="008000"/>
                      <w:sz w:val="20"/>
                      <w:szCs w:val="20"/>
                    </w:rPr>
                    <w:t>//read the next field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getline (inMyStream, fieldBuffer, </w:t>
                  </w:r>
                  <w:r w:rsidRPr="00316B1E">
                    <w:rPr>
                      <w:rFonts w:ascii="Arial" w:hAnsi="Arial" w:cs="Arial"/>
                      <w:noProof/>
                      <w:color w:val="A31515"/>
                      <w:sz w:val="20"/>
                      <w:szCs w:val="20"/>
                    </w:rPr>
                    <w:t>'#'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);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           fieldCount++;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      }</w:t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  <w:t xml:space="preserve">   cout &lt;&lt; recBreaks &lt;&lt; endl;</w:t>
                  </w: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ab/>
                  </w: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</w:p>
                <w:p w:rsidR="00163334" w:rsidRPr="00316B1E" w:rsidRDefault="00163334" w:rsidP="0016333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      inMyStream.close();</w:t>
                  </w:r>
                </w:p>
                <w:p w:rsidR="00163334" w:rsidRPr="00316B1E" w:rsidRDefault="00163334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  <w:r w:rsidRPr="00316B1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//end read data</w:t>
                  </w:r>
                </w:p>
                <w:p w:rsidR="00D14268" w:rsidRPr="00316B1E" w:rsidRDefault="00D14268" w:rsidP="00163334">
                  <w:pPr>
                    <w:spacing w:before="100" w:beforeAutospacing="1"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D14268" w:rsidRPr="00316B1E" w:rsidRDefault="00D14268" w:rsidP="007A78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4268" w:rsidRPr="00316B1E" w:rsidTr="00AB410A">
        <w:tc>
          <w:tcPr>
            <w:tcW w:w="10152" w:type="dxa"/>
            <w:shd w:val="clear" w:color="auto" w:fill="B7E4FF"/>
          </w:tcPr>
          <w:p w:rsidR="00D14268" w:rsidRPr="00316B1E" w:rsidRDefault="00D14268" w:rsidP="00C853AA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Step 2: 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>Processing Logic</w:t>
            </w:r>
          </w:p>
        </w:tc>
      </w:tr>
      <w:tr w:rsidR="00D14268" w:rsidRPr="00316B1E" w:rsidTr="00AB410A">
        <w:trPr>
          <w:trHeight w:val="602"/>
        </w:trPr>
        <w:tc>
          <w:tcPr>
            <w:tcW w:w="10152" w:type="dxa"/>
          </w:tcPr>
          <w:p w:rsidR="00E03A80" w:rsidRPr="00316B1E" w:rsidRDefault="00E03A80" w:rsidP="00A63773">
            <w:pPr>
              <w:rPr>
                <w:rFonts w:ascii="Arial" w:hAnsi="Arial" w:cs="Arial"/>
                <w:sz w:val="20"/>
                <w:szCs w:val="20"/>
              </w:rPr>
            </w:pPr>
          </w:p>
          <w:p w:rsidR="00D14268" w:rsidRPr="00316B1E" w:rsidRDefault="00B319DA" w:rsidP="00A63773">
            <w:pPr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Using the pseudo</w:t>
            </w:r>
            <w:r w:rsidR="00D14268" w:rsidRPr="00316B1E">
              <w:rPr>
                <w:rFonts w:ascii="Arial" w:hAnsi="Arial" w:cs="Arial"/>
                <w:sz w:val="20"/>
                <w:szCs w:val="20"/>
              </w:rPr>
              <w:t xml:space="preserve">code below, write the code </w:t>
            </w:r>
            <w:r w:rsidRPr="00316B1E">
              <w:rPr>
                <w:rFonts w:ascii="Arial" w:hAnsi="Arial" w:cs="Arial"/>
                <w:sz w:val="20"/>
                <w:szCs w:val="20"/>
              </w:rPr>
              <w:t>that will meet the requirements.</w:t>
            </w:r>
          </w:p>
          <w:p w:rsidR="00D14268" w:rsidRPr="00316B1E" w:rsidRDefault="00E03A80" w:rsidP="007A78D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The p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>seudoc</w:t>
            </w:r>
            <w:r w:rsidR="00D14268" w:rsidRPr="00316B1E">
              <w:rPr>
                <w:rFonts w:ascii="Arial" w:hAnsi="Arial" w:cs="Arial"/>
                <w:sz w:val="20"/>
                <w:szCs w:val="20"/>
              </w:rPr>
              <w:t xml:space="preserve">ode for 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14268" w:rsidRPr="00316B1E">
              <w:rPr>
                <w:rFonts w:ascii="Arial" w:hAnsi="Arial" w:cs="Arial"/>
                <w:sz w:val="20"/>
                <w:szCs w:val="20"/>
              </w:rPr>
              <w:t>writeData function is shown below</w:t>
            </w:r>
            <w:r w:rsidRPr="00316B1E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W w:w="25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4960"/>
            </w:tblGrid>
            <w:tr w:rsidR="00D14268" w:rsidRPr="00316B1E" w:rsidTr="002E317C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C"/>
                  <w:vAlign w:val="center"/>
                </w:tcPr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Start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open the text file to append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lastRenderedPageBreak/>
                    <w:t>      start do while loop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 Allow user to enter name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store name (using getline method)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 Allow user to enter city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store city (using getline method)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.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.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               write name, city, etc. to the file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end loop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      close the file</w:t>
                  </w:r>
                </w:p>
                <w:p w:rsidR="00D14268" w:rsidRPr="00316B1E" w:rsidRDefault="00D14268" w:rsidP="002E317C">
                  <w:pPr>
                    <w:spacing w:before="100" w:beforeAutospacing="1" w:after="100" w:afterAutospacing="1"/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color w:val="0000FF"/>
                      <w:sz w:val="20"/>
                      <w:szCs w:val="20"/>
                    </w:rPr>
                    <w:t>End</w:t>
                  </w:r>
                </w:p>
              </w:tc>
            </w:tr>
          </w:tbl>
          <w:p w:rsidR="00D14268" w:rsidRPr="00316B1E" w:rsidRDefault="00D14268" w:rsidP="007A78D4">
            <w:pPr>
              <w:spacing w:before="100" w:beforeAutospacing="1" w:after="240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lastRenderedPageBreak/>
              <w:t>The program input should appear similar to this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W w:w="2000" w:type="pct"/>
              <w:jc w:val="center"/>
              <w:tblCellSpacing w:w="0" w:type="dxa"/>
              <w:tblBorders>
                <w:top w:val="outset" w:sz="6" w:space="0" w:color="194580"/>
                <w:left w:val="outset" w:sz="6" w:space="0" w:color="194580"/>
                <w:bottom w:val="outset" w:sz="6" w:space="0" w:color="194580"/>
                <w:right w:val="outset" w:sz="6" w:space="0" w:color="19458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3968"/>
            </w:tblGrid>
            <w:tr w:rsidR="00D14268" w:rsidRPr="00316B1E" w:rsidTr="002E317C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194580"/>
                    <w:left w:val="outset" w:sz="6" w:space="0" w:color="194580"/>
                    <w:bottom w:val="outset" w:sz="6" w:space="0" w:color="194580"/>
                    <w:right w:val="outset" w:sz="6" w:space="0" w:color="194580"/>
                  </w:tcBorders>
                  <w:vAlign w:val="center"/>
                </w:tcPr>
                <w:p w:rsidR="00D14268" w:rsidRPr="00316B1E" w:rsidRDefault="00D14268" w:rsidP="002E31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Append Records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Name..........John Smith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Street.........902 Union Ave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City............Any Town 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State...........TX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Zip Code......78552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"Enter another Record? (Y/N) "</w:t>
                  </w:r>
                </w:p>
              </w:tc>
            </w:tr>
          </w:tbl>
          <w:p w:rsidR="00D14268" w:rsidRPr="00316B1E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 xml:space="preserve">The file structure 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Pr="00316B1E">
              <w:rPr>
                <w:rFonts w:ascii="Arial" w:hAnsi="Arial" w:cs="Arial"/>
                <w:sz w:val="20"/>
                <w:szCs w:val="20"/>
              </w:rPr>
              <w:t>look like this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W w:w="2000" w:type="pct"/>
              <w:jc w:val="center"/>
              <w:tblCellSpacing w:w="0" w:type="dxa"/>
              <w:tblBorders>
                <w:top w:val="outset" w:sz="6" w:space="0" w:color="194580"/>
                <w:left w:val="outset" w:sz="6" w:space="0" w:color="194580"/>
                <w:bottom w:val="outset" w:sz="6" w:space="0" w:color="194580"/>
                <w:right w:val="outset" w:sz="6" w:space="0" w:color="19458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3968"/>
            </w:tblGrid>
            <w:tr w:rsidR="00D14268" w:rsidRPr="00316B1E" w:rsidTr="002E317C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194580"/>
                    <w:left w:val="outset" w:sz="6" w:space="0" w:color="194580"/>
                    <w:bottom w:val="outset" w:sz="6" w:space="0" w:color="194580"/>
                    <w:right w:val="outset" w:sz="6" w:space="0" w:color="194580"/>
                  </w:tcBorders>
                  <w:vAlign w:val="center"/>
                </w:tcPr>
                <w:p w:rsidR="00D14268" w:rsidRPr="00316B1E" w:rsidRDefault="00D14268" w:rsidP="002E31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John Smith, 902 Union Ave, Any Town, TX, 79552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Eric Jones, 345 State Way, Fresno, CA, 93432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...</w:t>
                  </w:r>
                </w:p>
              </w:tc>
            </w:tr>
          </w:tbl>
          <w:p w:rsidR="00D14268" w:rsidRPr="00316B1E" w:rsidRDefault="00D14268" w:rsidP="007A78D4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The file output should appear similar to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 the following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W w:w="2000" w:type="pct"/>
              <w:jc w:val="center"/>
              <w:tblCellSpacing w:w="0" w:type="dxa"/>
              <w:tblBorders>
                <w:top w:val="outset" w:sz="6" w:space="0" w:color="194580"/>
                <w:left w:val="outset" w:sz="6" w:space="0" w:color="194580"/>
                <w:bottom w:val="outset" w:sz="6" w:space="0" w:color="194580"/>
                <w:right w:val="outset" w:sz="6" w:space="0" w:color="19458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A0" w:firstRow="1" w:lastRow="0" w:firstColumn="1" w:lastColumn="0" w:noHBand="0" w:noVBand="0"/>
            </w:tblPr>
            <w:tblGrid>
              <w:gridCol w:w="4732"/>
            </w:tblGrid>
            <w:tr w:rsidR="00D14268" w:rsidRPr="00316B1E" w:rsidTr="002E317C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194580"/>
                    <w:left w:val="outset" w:sz="6" w:space="0" w:color="194580"/>
                    <w:bottom w:val="outset" w:sz="6" w:space="0" w:color="194580"/>
                    <w:right w:val="outset" w:sz="6" w:space="0" w:color="194580"/>
                  </w:tcBorders>
                  <w:vAlign w:val="center"/>
                </w:tcPr>
                <w:p w:rsidR="00D14268" w:rsidRPr="00316B1E" w:rsidRDefault="00D14268" w:rsidP="002E317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t>Show Records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Record #1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Name...........John Smith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Street..........902 Union Ave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 xml:space="preserve">City.............Any Town 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State...........TX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Zip Code......78552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Record #2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Name...........Eric Jones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Street..........345 State Way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City.............Fresno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State...........CA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Zip Code.......93432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__________________________________________</w:t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Pr="00316B1E">
                    <w:rPr>
                      <w:rFonts w:ascii="Arial" w:hAnsi="Arial" w:cs="Arial"/>
                      <w:sz w:val="20"/>
                      <w:szCs w:val="20"/>
                    </w:rPr>
                    <w:br/>
                    <w:t>(A)ppend Records, (S)how Records, (E)xit</w:t>
                  </w:r>
                </w:p>
              </w:tc>
            </w:tr>
          </w:tbl>
          <w:p w:rsidR="00D14268" w:rsidRPr="00316B1E" w:rsidRDefault="00D14268" w:rsidP="007A78D4">
            <w:pPr>
              <w:rPr>
                <w:rFonts w:ascii="Arial" w:hAnsi="Arial" w:cs="Arial"/>
                <w:sz w:val="20"/>
                <w:szCs w:val="20"/>
              </w:rPr>
            </w:pPr>
          </w:p>
          <w:p w:rsidR="00D14268" w:rsidRPr="00316B1E" w:rsidRDefault="00D14268" w:rsidP="005958CC">
            <w:pPr>
              <w:rPr>
                <w:rFonts w:ascii="Arial" w:hAnsi="Arial" w:cs="Arial"/>
                <w:sz w:val="20"/>
                <w:szCs w:val="20"/>
              </w:rPr>
            </w:pPr>
          </w:p>
          <w:p w:rsidR="00D14268" w:rsidRPr="00316B1E" w:rsidRDefault="00D14268" w:rsidP="007A78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14268" w:rsidRPr="00316B1E" w:rsidTr="005958CC">
        <w:tc>
          <w:tcPr>
            <w:tcW w:w="10152" w:type="dxa"/>
            <w:shd w:val="clear" w:color="auto" w:fill="B7E4FF"/>
          </w:tcPr>
          <w:p w:rsidR="00D14268" w:rsidRPr="00316B1E" w:rsidRDefault="00D14268" w:rsidP="00CB58C6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Step 3: 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 xml:space="preserve">Create a </w:t>
            </w:r>
            <w:r w:rsidR="00CB58C6" w:rsidRPr="00316B1E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 xml:space="preserve">ew </w:t>
            </w:r>
            <w:r w:rsidR="00CB58C6" w:rsidRPr="00316B1E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>roject</w:t>
            </w:r>
          </w:p>
        </w:tc>
      </w:tr>
      <w:tr w:rsidR="00D14268" w:rsidRPr="00316B1E" w:rsidTr="005958CC">
        <w:trPr>
          <w:trHeight w:val="602"/>
        </w:trPr>
        <w:tc>
          <w:tcPr>
            <w:tcW w:w="10152" w:type="dxa"/>
          </w:tcPr>
          <w:p w:rsidR="00D14268" w:rsidRPr="00316B1E" w:rsidRDefault="00D14268" w:rsidP="00E03A80">
            <w:pPr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Create a new project and name it LAB7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316B1E">
              <w:rPr>
                <w:rFonts w:ascii="Arial" w:hAnsi="Arial" w:cs="Arial"/>
                <w:sz w:val="20"/>
                <w:szCs w:val="20"/>
              </w:rPr>
              <w:t>Write your code using t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p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rocessing 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l</w:t>
            </w:r>
            <w:r w:rsidR="00B319DA" w:rsidRPr="00316B1E">
              <w:rPr>
                <w:rFonts w:ascii="Arial" w:hAnsi="Arial" w:cs="Arial"/>
                <w:sz w:val="20"/>
                <w:szCs w:val="20"/>
              </w:rPr>
              <w:t xml:space="preserve">ogic in Step 2. </w:t>
            </w:r>
            <w:r w:rsidRPr="00316B1E">
              <w:rPr>
                <w:rFonts w:ascii="Arial" w:hAnsi="Arial" w:cs="Arial"/>
                <w:sz w:val="20"/>
                <w:szCs w:val="20"/>
              </w:rPr>
              <w:t>Make sure you save your program.</w:t>
            </w:r>
          </w:p>
        </w:tc>
      </w:tr>
      <w:tr w:rsidR="00D14268" w:rsidRPr="00316B1E" w:rsidTr="005958CC">
        <w:tc>
          <w:tcPr>
            <w:tcW w:w="10152" w:type="dxa"/>
            <w:shd w:val="clear" w:color="auto" w:fill="B7E4FF"/>
          </w:tcPr>
          <w:p w:rsidR="00D14268" w:rsidRPr="00316B1E" w:rsidRDefault="00D14268" w:rsidP="005958CC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4: 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>Compile and Execute</w:t>
            </w:r>
          </w:p>
        </w:tc>
      </w:tr>
      <w:tr w:rsidR="00D14268" w:rsidRPr="00316B1E" w:rsidTr="005958CC">
        <w:trPr>
          <w:trHeight w:val="602"/>
        </w:trPr>
        <w:tc>
          <w:tcPr>
            <w:tcW w:w="10152" w:type="dxa"/>
          </w:tcPr>
          <w:p w:rsidR="00D14268" w:rsidRPr="00316B1E" w:rsidRDefault="00D14268" w:rsidP="005958CC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 xml:space="preserve">Compile your program. Eliminate all 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316B1E">
              <w:rPr>
                <w:rFonts w:ascii="Arial" w:hAnsi="Arial" w:cs="Arial"/>
                <w:sz w:val="20"/>
                <w:szCs w:val="20"/>
              </w:rPr>
              <w:t>syntax errors.</w:t>
            </w:r>
          </w:p>
          <w:p w:rsidR="00D14268" w:rsidRPr="00316B1E" w:rsidRDefault="00D14268" w:rsidP="005958CC">
            <w:pPr>
              <w:rPr>
                <w:rFonts w:ascii="Arial" w:hAnsi="Arial" w:cs="Arial"/>
                <w:sz w:val="20"/>
                <w:szCs w:val="20"/>
              </w:rPr>
            </w:pPr>
          </w:p>
          <w:p w:rsidR="00D14268" w:rsidRPr="00316B1E" w:rsidRDefault="00D14268" w:rsidP="005958CC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316B1E">
              <w:rPr>
                <w:rFonts w:ascii="Arial" w:hAnsi="Arial" w:cs="Arial"/>
                <w:sz w:val="20"/>
                <w:szCs w:val="20"/>
              </w:rPr>
              <w:t>Build your program and verify the results of the program. Make corrections to the program logic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,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 if necessary</w:t>
            </w:r>
            <w:r w:rsidR="00E03A80" w:rsidRPr="00316B1E">
              <w:rPr>
                <w:rFonts w:ascii="Arial" w:hAnsi="Arial" w:cs="Arial"/>
                <w:sz w:val="20"/>
                <w:szCs w:val="20"/>
              </w:rPr>
              <w:t>,</w:t>
            </w:r>
            <w:r w:rsidRPr="00316B1E">
              <w:rPr>
                <w:rFonts w:ascii="Arial" w:hAnsi="Arial" w:cs="Arial"/>
                <w:sz w:val="20"/>
                <w:szCs w:val="20"/>
              </w:rPr>
              <w:t xml:space="preserve"> until the results of the program execution are what you expect.</w:t>
            </w:r>
          </w:p>
          <w:p w:rsidR="00D14268" w:rsidRPr="00316B1E" w:rsidRDefault="00D14268" w:rsidP="005958C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4268" w:rsidRPr="00316B1E" w:rsidTr="005958CC">
        <w:tc>
          <w:tcPr>
            <w:tcW w:w="10152" w:type="dxa"/>
            <w:shd w:val="clear" w:color="auto" w:fill="B7E4FF"/>
          </w:tcPr>
          <w:p w:rsidR="00D14268" w:rsidRPr="00316B1E" w:rsidRDefault="00D14268" w:rsidP="00CB58C6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5: </w:t>
            </w:r>
            <w:r w:rsidR="00CB58C6" w:rsidRPr="00316B1E">
              <w:rPr>
                <w:rFonts w:ascii="Arial" w:hAnsi="Arial" w:cs="Arial"/>
                <w:bCs/>
                <w:sz w:val="20"/>
                <w:szCs w:val="20"/>
              </w:rPr>
              <w:t>Print Screens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>hots and Program</w:t>
            </w:r>
          </w:p>
        </w:tc>
      </w:tr>
      <w:tr w:rsidR="00D14268" w:rsidRPr="00316B1E" w:rsidTr="005958CC">
        <w:trPr>
          <w:trHeight w:val="602"/>
        </w:trPr>
        <w:tc>
          <w:tcPr>
            <w:tcW w:w="10152" w:type="dxa"/>
          </w:tcPr>
          <w:p w:rsidR="00D14268" w:rsidRPr="00316B1E" w:rsidRDefault="00D14268" w:rsidP="005958CC">
            <w:pPr>
              <w:pStyle w:val="ListParagraph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D14268" w:rsidRPr="00316B1E" w:rsidRDefault="00D14268" w:rsidP="005958CC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Cs/>
                <w:sz w:val="20"/>
                <w:szCs w:val="20"/>
              </w:rPr>
              <w:t>Capture a screen print of your output</w:t>
            </w:r>
            <w:r w:rsidR="00B319DA" w:rsidRPr="00316B1E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319DA" w:rsidRPr="00316B1E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 xml:space="preserve">Do a </w:t>
            </w:r>
            <w:r w:rsidR="00E03A80" w:rsidRPr="00316B1E">
              <w:rPr>
                <w:rFonts w:ascii="Arial" w:hAnsi="Arial" w:cs="Arial"/>
                <w:bCs/>
                <w:sz w:val="20"/>
                <w:szCs w:val="20"/>
              </w:rPr>
              <w:t>print screen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="00B319DA" w:rsidRPr="00316B1E">
              <w:rPr>
                <w:rFonts w:ascii="Arial" w:hAnsi="Arial" w:cs="Arial"/>
                <w:bCs/>
                <w:sz w:val="20"/>
                <w:szCs w:val="20"/>
              </w:rPr>
              <w:t>paste into an MS Word document.)</w:t>
            </w:r>
          </w:p>
          <w:p w:rsidR="00D14268" w:rsidRPr="00316B1E" w:rsidRDefault="00B319DA" w:rsidP="005958CC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Cs/>
                <w:sz w:val="20"/>
                <w:szCs w:val="20"/>
              </w:rPr>
              <w:t>Copy your code and p</w:t>
            </w:r>
            <w:r w:rsidR="00D14268" w:rsidRPr="00316B1E">
              <w:rPr>
                <w:rFonts w:ascii="Arial" w:hAnsi="Arial" w:cs="Arial"/>
                <w:bCs/>
                <w:sz w:val="20"/>
                <w:szCs w:val="20"/>
              </w:rPr>
              <w:t>aste it into the same MS Word document that contains the screen print of your output.</w:t>
            </w:r>
          </w:p>
          <w:p w:rsidR="00D14268" w:rsidRPr="00316B1E" w:rsidRDefault="00B319DA" w:rsidP="005958CC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316B1E">
              <w:rPr>
                <w:rFonts w:ascii="Arial" w:hAnsi="Arial" w:cs="Arial"/>
                <w:bCs/>
                <w:sz w:val="20"/>
                <w:szCs w:val="20"/>
              </w:rPr>
              <w:t>Save the Word d</w:t>
            </w:r>
            <w:r w:rsidR="00D14268" w:rsidRPr="00316B1E">
              <w:rPr>
                <w:rFonts w:ascii="Arial" w:hAnsi="Arial" w:cs="Arial"/>
                <w:bCs/>
                <w:sz w:val="20"/>
                <w:szCs w:val="20"/>
              </w:rPr>
              <w:t>ocument as Lab07_LastName_FirstInitial</w:t>
            </w:r>
            <w:r w:rsidRPr="00316B1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14268" w:rsidRPr="00316B1E" w:rsidRDefault="00D14268" w:rsidP="00C853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4268" w:rsidRPr="00316B1E" w:rsidTr="004520D1">
        <w:tc>
          <w:tcPr>
            <w:tcW w:w="10152" w:type="dxa"/>
            <w:shd w:val="clear" w:color="auto" w:fill="B8CCE4"/>
          </w:tcPr>
          <w:p w:rsidR="00D14268" w:rsidRPr="00316B1E" w:rsidRDefault="00D14268" w:rsidP="005C1EF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16B1E">
              <w:rPr>
                <w:rFonts w:ascii="Arial" w:hAnsi="Arial" w:cs="Arial"/>
                <w:b/>
                <w:bCs/>
                <w:sz w:val="20"/>
                <w:szCs w:val="20"/>
              </w:rPr>
              <w:t>END OF LAB</w:t>
            </w:r>
          </w:p>
        </w:tc>
      </w:tr>
    </w:tbl>
    <w:p w:rsidR="00D14268" w:rsidRPr="00316B1E" w:rsidRDefault="00D14268" w:rsidP="00BC132D">
      <w:pPr>
        <w:rPr>
          <w:rFonts w:ascii="Arial" w:hAnsi="Arial" w:cs="Arial"/>
          <w:b/>
          <w:bCs/>
          <w:sz w:val="20"/>
          <w:szCs w:val="20"/>
        </w:rPr>
      </w:pPr>
    </w:p>
    <w:sectPr w:rsidR="00D14268" w:rsidRPr="00316B1E" w:rsidSect="007816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A1" w:rsidRDefault="00ED14A1">
      <w:r>
        <w:separator/>
      </w:r>
    </w:p>
  </w:endnote>
  <w:endnote w:type="continuationSeparator" w:id="0">
    <w:p w:rsidR="00ED14A1" w:rsidRDefault="00ED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C6" w:rsidRDefault="00CB5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C6" w:rsidRPr="004C244A" w:rsidRDefault="00CB58C6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7368ED">
      <w:rPr>
        <w:rStyle w:val="PageNumber"/>
        <w:rFonts w:ascii="Arial" w:hAnsi="Arial" w:cs="Arial"/>
        <w:noProof/>
        <w:sz w:val="18"/>
        <w:szCs w:val="18"/>
      </w:rPr>
      <w:t>1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7368ED">
      <w:rPr>
        <w:rStyle w:val="PageNumber"/>
        <w:rFonts w:ascii="Arial" w:hAnsi="Arial" w:cs="Arial"/>
        <w:noProof/>
        <w:sz w:val="18"/>
        <w:szCs w:val="18"/>
      </w:rPr>
      <w:t>5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CB58C6" w:rsidRPr="004C244A" w:rsidRDefault="00CB58C6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C853AA">
        <w:rPr>
          <w:rFonts w:ascii="Arial" w:hAnsi="Arial" w:cs="Arial"/>
          <w:noProof/>
          <w:sz w:val="18"/>
          <w:szCs w:val="18"/>
        </w:rPr>
        <w:t>Lab Activity CIS CIS170C-A7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C6" w:rsidRPr="004C244A" w:rsidRDefault="00CB58C6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EE5C4D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CB58C6" w:rsidRPr="004C244A" w:rsidRDefault="00CB58C6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677E86">
        <w:rPr>
          <w:rFonts w:ascii="Arial" w:hAnsi="Arial" w:cs="Arial"/>
          <w:noProof/>
          <w:sz w:val="18"/>
          <w:szCs w:val="18"/>
        </w:rPr>
        <w:t>Lab Activity CIS CIS170B-A1.docx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A1" w:rsidRDefault="00ED14A1">
      <w:r>
        <w:separator/>
      </w:r>
    </w:p>
  </w:footnote>
  <w:footnote w:type="continuationSeparator" w:id="0">
    <w:p w:rsidR="00ED14A1" w:rsidRDefault="00ED1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C6" w:rsidRDefault="00CB5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C6" w:rsidRDefault="00CB58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C6" w:rsidRDefault="00CB5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AFD3467"/>
    <w:multiLevelType w:val="multilevel"/>
    <w:tmpl w:val="0F36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71441B23"/>
    <w:multiLevelType w:val="hybridMultilevel"/>
    <w:tmpl w:val="8D78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B57D6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F0C3C3F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3"/>
  </w:num>
  <w:num w:numId="2">
    <w:abstractNumId w:val="12"/>
  </w:num>
  <w:num w:numId="3">
    <w:abstractNumId w:val="14"/>
  </w:num>
  <w:num w:numId="4">
    <w:abstractNumId w:val="17"/>
  </w:num>
  <w:num w:numId="5">
    <w:abstractNumId w:val="22"/>
  </w:num>
  <w:num w:numId="6">
    <w:abstractNumId w:val="15"/>
  </w:num>
  <w:num w:numId="7">
    <w:abstractNumId w:val="28"/>
  </w:num>
  <w:num w:numId="8">
    <w:abstractNumId w:val="18"/>
  </w:num>
  <w:num w:numId="9">
    <w:abstractNumId w:val="27"/>
  </w:num>
  <w:num w:numId="10">
    <w:abstractNumId w:val="31"/>
  </w:num>
  <w:num w:numId="11">
    <w:abstractNumId w:val="21"/>
  </w:num>
  <w:num w:numId="12">
    <w:abstractNumId w:val="32"/>
  </w:num>
  <w:num w:numId="13">
    <w:abstractNumId w:val="24"/>
  </w:num>
  <w:num w:numId="14">
    <w:abstractNumId w:val="10"/>
  </w:num>
  <w:num w:numId="15">
    <w:abstractNumId w:val="16"/>
  </w:num>
  <w:num w:numId="16">
    <w:abstractNumId w:val="19"/>
  </w:num>
  <w:num w:numId="17">
    <w:abstractNumId w:val="29"/>
  </w:num>
  <w:num w:numId="18">
    <w:abstractNumId w:val="7"/>
  </w:num>
  <w:num w:numId="19">
    <w:abstractNumId w:val="33"/>
  </w:num>
  <w:num w:numId="20">
    <w:abstractNumId w:val="1"/>
  </w:num>
  <w:num w:numId="21">
    <w:abstractNumId w:val="8"/>
  </w:num>
  <w:num w:numId="22">
    <w:abstractNumId w:val="25"/>
  </w:num>
  <w:num w:numId="23">
    <w:abstractNumId w:val="0"/>
  </w:num>
  <w:num w:numId="24">
    <w:abstractNumId w:val="4"/>
  </w:num>
  <w:num w:numId="25">
    <w:abstractNumId w:val="35"/>
  </w:num>
  <w:num w:numId="26">
    <w:abstractNumId w:val="40"/>
  </w:num>
  <w:num w:numId="27">
    <w:abstractNumId w:val="38"/>
  </w:num>
  <w:num w:numId="28">
    <w:abstractNumId w:val="3"/>
  </w:num>
  <w:num w:numId="29">
    <w:abstractNumId w:val="11"/>
  </w:num>
  <w:num w:numId="30">
    <w:abstractNumId w:val="23"/>
  </w:num>
  <w:num w:numId="31">
    <w:abstractNumId w:val="20"/>
  </w:num>
  <w:num w:numId="32">
    <w:abstractNumId w:val="6"/>
  </w:num>
  <w:num w:numId="33">
    <w:abstractNumId w:val="13"/>
  </w:num>
  <w:num w:numId="34">
    <w:abstractNumId w:val="34"/>
  </w:num>
  <w:num w:numId="35">
    <w:abstractNumId w:val="42"/>
  </w:num>
  <w:num w:numId="36">
    <w:abstractNumId w:val="9"/>
  </w:num>
  <w:num w:numId="37">
    <w:abstractNumId w:val="39"/>
  </w:num>
  <w:num w:numId="38">
    <w:abstractNumId w:val="30"/>
  </w:num>
  <w:num w:numId="39">
    <w:abstractNumId w:val="2"/>
  </w:num>
  <w:num w:numId="40">
    <w:abstractNumId w:val="41"/>
  </w:num>
  <w:num w:numId="41">
    <w:abstractNumId w:val="26"/>
  </w:num>
  <w:num w:numId="42">
    <w:abstractNumId w:val="37"/>
  </w:num>
  <w:num w:numId="43">
    <w:abstractNumId w:val="44"/>
  </w:num>
  <w:num w:numId="44">
    <w:abstractNumId w:val="5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19"/>
    <w:rsid w:val="00001080"/>
    <w:rsid w:val="00014506"/>
    <w:rsid w:val="00021982"/>
    <w:rsid w:val="00022B03"/>
    <w:rsid w:val="000373A4"/>
    <w:rsid w:val="00037BAE"/>
    <w:rsid w:val="00050980"/>
    <w:rsid w:val="00081697"/>
    <w:rsid w:val="00095680"/>
    <w:rsid w:val="000A750E"/>
    <w:rsid w:val="000D1FEF"/>
    <w:rsid w:val="000D237F"/>
    <w:rsid w:val="000E5246"/>
    <w:rsid w:val="0010496E"/>
    <w:rsid w:val="001070CC"/>
    <w:rsid w:val="001244FA"/>
    <w:rsid w:val="00124F8A"/>
    <w:rsid w:val="001324A5"/>
    <w:rsid w:val="00137D92"/>
    <w:rsid w:val="00140F33"/>
    <w:rsid w:val="00150688"/>
    <w:rsid w:val="00152072"/>
    <w:rsid w:val="001553EA"/>
    <w:rsid w:val="001560C3"/>
    <w:rsid w:val="00163334"/>
    <w:rsid w:val="001712F8"/>
    <w:rsid w:val="001739C4"/>
    <w:rsid w:val="00173D23"/>
    <w:rsid w:val="00182700"/>
    <w:rsid w:val="001871CC"/>
    <w:rsid w:val="00187FA2"/>
    <w:rsid w:val="0019363D"/>
    <w:rsid w:val="001A3119"/>
    <w:rsid w:val="001C32B2"/>
    <w:rsid w:val="001D18E9"/>
    <w:rsid w:val="001E08BE"/>
    <w:rsid w:val="002014A2"/>
    <w:rsid w:val="002124AE"/>
    <w:rsid w:val="00215FF3"/>
    <w:rsid w:val="002236D1"/>
    <w:rsid w:val="00223748"/>
    <w:rsid w:val="0022645B"/>
    <w:rsid w:val="002372FC"/>
    <w:rsid w:val="0024312D"/>
    <w:rsid w:val="00245507"/>
    <w:rsid w:val="002557FC"/>
    <w:rsid w:val="00256C74"/>
    <w:rsid w:val="00267DC2"/>
    <w:rsid w:val="00271CF3"/>
    <w:rsid w:val="00272E7E"/>
    <w:rsid w:val="00274F3E"/>
    <w:rsid w:val="00281C78"/>
    <w:rsid w:val="00295561"/>
    <w:rsid w:val="00295F48"/>
    <w:rsid w:val="002960FB"/>
    <w:rsid w:val="002B7673"/>
    <w:rsid w:val="002C6172"/>
    <w:rsid w:val="002E0197"/>
    <w:rsid w:val="002E042E"/>
    <w:rsid w:val="002E317C"/>
    <w:rsid w:val="002E4E11"/>
    <w:rsid w:val="00316B1E"/>
    <w:rsid w:val="00332329"/>
    <w:rsid w:val="00341E11"/>
    <w:rsid w:val="0038729A"/>
    <w:rsid w:val="003A0B4C"/>
    <w:rsid w:val="003A0B7F"/>
    <w:rsid w:val="003B429E"/>
    <w:rsid w:val="003C0BBD"/>
    <w:rsid w:val="003C2338"/>
    <w:rsid w:val="003D0736"/>
    <w:rsid w:val="003E4439"/>
    <w:rsid w:val="003E4A59"/>
    <w:rsid w:val="003F07DB"/>
    <w:rsid w:val="003F1F9A"/>
    <w:rsid w:val="003F6971"/>
    <w:rsid w:val="004328B1"/>
    <w:rsid w:val="00442C82"/>
    <w:rsid w:val="00442E33"/>
    <w:rsid w:val="00446C5D"/>
    <w:rsid w:val="00451EAE"/>
    <w:rsid w:val="004520D1"/>
    <w:rsid w:val="00456C5C"/>
    <w:rsid w:val="00463949"/>
    <w:rsid w:val="0047148C"/>
    <w:rsid w:val="004756D1"/>
    <w:rsid w:val="004838B2"/>
    <w:rsid w:val="00486751"/>
    <w:rsid w:val="004A21F4"/>
    <w:rsid w:val="004C244A"/>
    <w:rsid w:val="004C6346"/>
    <w:rsid w:val="004D2D42"/>
    <w:rsid w:val="004D336E"/>
    <w:rsid w:val="004D5C62"/>
    <w:rsid w:val="004E28CB"/>
    <w:rsid w:val="004E3B5C"/>
    <w:rsid w:val="004F0F42"/>
    <w:rsid w:val="004F3C71"/>
    <w:rsid w:val="005063C9"/>
    <w:rsid w:val="00514AF0"/>
    <w:rsid w:val="00517C6A"/>
    <w:rsid w:val="005254AB"/>
    <w:rsid w:val="00525CE7"/>
    <w:rsid w:val="005331E8"/>
    <w:rsid w:val="00542665"/>
    <w:rsid w:val="0055296C"/>
    <w:rsid w:val="0055357E"/>
    <w:rsid w:val="005640D9"/>
    <w:rsid w:val="00565A37"/>
    <w:rsid w:val="005661D5"/>
    <w:rsid w:val="0057401A"/>
    <w:rsid w:val="0057595A"/>
    <w:rsid w:val="00580755"/>
    <w:rsid w:val="0059197B"/>
    <w:rsid w:val="00595101"/>
    <w:rsid w:val="005958CC"/>
    <w:rsid w:val="005C1EFB"/>
    <w:rsid w:val="005D4352"/>
    <w:rsid w:val="005E2AF8"/>
    <w:rsid w:val="005F0689"/>
    <w:rsid w:val="005F7E29"/>
    <w:rsid w:val="0063279D"/>
    <w:rsid w:val="0063563F"/>
    <w:rsid w:val="006367A3"/>
    <w:rsid w:val="0063787F"/>
    <w:rsid w:val="006724CA"/>
    <w:rsid w:val="00677E86"/>
    <w:rsid w:val="00685F8E"/>
    <w:rsid w:val="0068629A"/>
    <w:rsid w:val="006965DB"/>
    <w:rsid w:val="006B2845"/>
    <w:rsid w:val="0070513F"/>
    <w:rsid w:val="007057EC"/>
    <w:rsid w:val="00724052"/>
    <w:rsid w:val="0073033F"/>
    <w:rsid w:val="007368ED"/>
    <w:rsid w:val="00743CB9"/>
    <w:rsid w:val="00750EF1"/>
    <w:rsid w:val="007631B3"/>
    <w:rsid w:val="00781622"/>
    <w:rsid w:val="007A3EAA"/>
    <w:rsid w:val="007A78D4"/>
    <w:rsid w:val="007D3F84"/>
    <w:rsid w:val="007F3018"/>
    <w:rsid w:val="00806285"/>
    <w:rsid w:val="00825BF7"/>
    <w:rsid w:val="00831EA9"/>
    <w:rsid w:val="00832837"/>
    <w:rsid w:val="00855DBE"/>
    <w:rsid w:val="008652F8"/>
    <w:rsid w:val="00870C99"/>
    <w:rsid w:val="0089162F"/>
    <w:rsid w:val="008A6C75"/>
    <w:rsid w:val="008C1E3D"/>
    <w:rsid w:val="008C27CC"/>
    <w:rsid w:val="008C6FCC"/>
    <w:rsid w:val="008F2576"/>
    <w:rsid w:val="009063B4"/>
    <w:rsid w:val="009204AF"/>
    <w:rsid w:val="0092473B"/>
    <w:rsid w:val="00924EF9"/>
    <w:rsid w:val="00925894"/>
    <w:rsid w:val="00931DE3"/>
    <w:rsid w:val="00950E5C"/>
    <w:rsid w:val="00954E74"/>
    <w:rsid w:val="00974156"/>
    <w:rsid w:val="00981D8D"/>
    <w:rsid w:val="00984BB6"/>
    <w:rsid w:val="00990881"/>
    <w:rsid w:val="009A6A71"/>
    <w:rsid w:val="009D081C"/>
    <w:rsid w:val="009D0DCA"/>
    <w:rsid w:val="009D7D70"/>
    <w:rsid w:val="009E3610"/>
    <w:rsid w:val="009F1102"/>
    <w:rsid w:val="009F2EEB"/>
    <w:rsid w:val="00A06484"/>
    <w:rsid w:val="00A213CA"/>
    <w:rsid w:val="00A214B6"/>
    <w:rsid w:val="00A27E23"/>
    <w:rsid w:val="00A63773"/>
    <w:rsid w:val="00A646AC"/>
    <w:rsid w:val="00A83F8F"/>
    <w:rsid w:val="00A92EB1"/>
    <w:rsid w:val="00AB410A"/>
    <w:rsid w:val="00AC43E7"/>
    <w:rsid w:val="00AD5CC5"/>
    <w:rsid w:val="00AD6378"/>
    <w:rsid w:val="00AD7529"/>
    <w:rsid w:val="00AE4C1E"/>
    <w:rsid w:val="00AF3A4D"/>
    <w:rsid w:val="00B02A20"/>
    <w:rsid w:val="00B11071"/>
    <w:rsid w:val="00B313ED"/>
    <w:rsid w:val="00B31760"/>
    <w:rsid w:val="00B319DA"/>
    <w:rsid w:val="00B32468"/>
    <w:rsid w:val="00B45C16"/>
    <w:rsid w:val="00B57257"/>
    <w:rsid w:val="00B658AD"/>
    <w:rsid w:val="00B6737C"/>
    <w:rsid w:val="00B67908"/>
    <w:rsid w:val="00B76642"/>
    <w:rsid w:val="00B77113"/>
    <w:rsid w:val="00B77326"/>
    <w:rsid w:val="00B81FF0"/>
    <w:rsid w:val="00BA1A9E"/>
    <w:rsid w:val="00BA1D4D"/>
    <w:rsid w:val="00BB144F"/>
    <w:rsid w:val="00BC132D"/>
    <w:rsid w:val="00BE47CD"/>
    <w:rsid w:val="00C1689F"/>
    <w:rsid w:val="00C20E40"/>
    <w:rsid w:val="00C24F80"/>
    <w:rsid w:val="00C25E40"/>
    <w:rsid w:val="00C3073C"/>
    <w:rsid w:val="00C36747"/>
    <w:rsid w:val="00C4140D"/>
    <w:rsid w:val="00C71D7F"/>
    <w:rsid w:val="00C853AA"/>
    <w:rsid w:val="00C914DC"/>
    <w:rsid w:val="00C92DFC"/>
    <w:rsid w:val="00CA0E6F"/>
    <w:rsid w:val="00CA1A73"/>
    <w:rsid w:val="00CB58C6"/>
    <w:rsid w:val="00CC1D14"/>
    <w:rsid w:val="00CE5874"/>
    <w:rsid w:val="00CF0A51"/>
    <w:rsid w:val="00CF3808"/>
    <w:rsid w:val="00CF7901"/>
    <w:rsid w:val="00D01CFC"/>
    <w:rsid w:val="00D14268"/>
    <w:rsid w:val="00D2096B"/>
    <w:rsid w:val="00D22CEB"/>
    <w:rsid w:val="00D27517"/>
    <w:rsid w:val="00D32AF3"/>
    <w:rsid w:val="00D36CB4"/>
    <w:rsid w:val="00D4356B"/>
    <w:rsid w:val="00D46888"/>
    <w:rsid w:val="00D506A2"/>
    <w:rsid w:val="00D512EF"/>
    <w:rsid w:val="00D57566"/>
    <w:rsid w:val="00D750B2"/>
    <w:rsid w:val="00D75D1B"/>
    <w:rsid w:val="00D75D9E"/>
    <w:rsid w:val="00D8783B"/>
    <w:rsid w:val="00DA538D"/>
    <w:rsid w:val="00DA56E9"/>
    <w:rsid w:val="00DB38DB"/>
    <w:rsid w:val="00DB4AB6"/>
    <w:rsid w:val="00DD3BC1"/>
    <w:rsid w:val="00DD40E9"/>
    <w:rsid w:val="00DE7407"/>
    <w:rsid w:val="00DF3111"/>
    <w:rsid w:val="00E00D71"/>
    <w:rsid w:val="00E03A80"/>
    <w:rsid w:val="00E04B25"/>
    <w:rsid w:val="00E25040"/>
    <w:rsid w:val="00E271C8"/>
    <w:rsid w:val="00E43B59"/>
    <w:rsid w:val="00E477CB"/>
    <w:rsid w:val="00E557F2"/>
    <w:rsid w:val="00E55AF9"/>
    <w:rsid w:val="00E602FE"/>
    <w:rsid w:val="00E955B9"/>
    <w:rsid w:val="00E9589B"/>
    <w:rsid w:val="00E961B0"/>
    <w:rsid w:val="00EB4CBD"/>
    <w:rsid w:val="00EB68C5"/>
    <w:rsid w:val="00ED14A1"/>
    <w:rsid w:val="00ED2D92"/>
    <w:rsid w:val="00ED6E84"/>
    <w:rsid w:val="00EE1CE7"/>
    <w:rsid w:val="00EE5C4D"/>
    <w:rsid w:val="00F01D79"/>
    <w:rsid w:val="00F040B3"/>
    <w:rsid w:val="00F11B50"/>
    <w:rsid w:val="00F47972"/>
    <w:rsid w:val="00F53A42"/>
    <w:rsid w:val="00F56BFD"/>
    <w:rsid w:val="00F61000"/>
    <w:rsid w:val="00F6340A"/>
    <w:rsid w:val="00F66E2A"/>
    <w:rsid w:val="00F75B5B"/>
    <w:rsid w:val="00F817EB"/>
    <w:rsid w:val="00F84895"/>
    <w:rsid w:val="00F95C7A"/>
    <w:rsid w:val="00F95E7F"/>
    <w:rsid w:val="00FA38AF"/>
    <w:rsid w:val="00FB2CBD"/>
    <w:rsid w:val="00FD03C6"/>
    <w:rsid w:val="00FD1EE3"/>
    <w:rsid w:val="00FD3CB9"/>
    <w:rsid w:val="00FE297B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8495A7D-C6D4-472F-90FE-2DDB30A8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5E4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25E4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25E4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25E40"/>
    <w:rPr>
      <w:rFonts w:ascii="Calibri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25E4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25E40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5E40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83F8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5E40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219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2198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0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54cc00a2cc9e068836f333bb031af7e7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973982cc32e46cfa35ad2cbd31e2b5b5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Unit xmlns="b70261a3-d2ae-41a9-bd58-de07cd266e4c">Week 7</Unit>
    <Status xmlns="b70261a3-d2ae-41a9-bd58-de07cd266e4c">03_ID-ready for course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6F0841-A76D-4620-B367-E33A82EA9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850CAB2-D502-4CA2-895F-E394AB02A2C9}">
  <ds:schemaRefs>
    <ds:schemaRef ds:uri="http://schemas.microsoft.com/office/2006/metadata/properties"/>
    <ds:schemaRef ds:uri="b70261a3-d2ae-41a9-bd58-de07cd266e4c"/>
  </ds:schemaRefs>
</ds:datastoreItem>
</file>

<file path=customXml/itemProps3.xml><?xml version="1.0" encoding="utf-8"?>
<ds:datastoreItem xmlns:ds="http://schemas.openxmlformats.org/officeDocument/2006/customXml" ds:itemID="{12E38B1C-4E77-45E7-975A-C542899CCB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1.3.dot</Template>
  <TotalTime>0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Mace, Doreen</cp:lastModifiedBy>
  <cp:revision>4</cp:revision>
  <cp:lastPrinted>2009-09-29T19:05:00Z</cp:lastPrinted>
  <dcterms:created xsi:type="dcterms:W3CDTF">2017-01-23T15:26:00Z</dcterms:created>
  <dcterms:modified xsi:type="dcterms:W3CDTF">2017-03-02T17:23:00Z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Week 7</vt:lpwstr>
  </property>
  <property fmtid="{D5CDD505-2E9C-101B-9397-08002B2CF9AE}" pid="5" name="Content Item">
    <vt:lpwstr>iLab</vt:lpwstr>
  </property>
  <property fmtid="{D5CDD505-2E9C-101B-9397-08002B2CF9AE}" pid="6" name="Course">
    <vt:lpwstr>CIS170C</vt:lpwstr>
  </property>
</Properties>
</file>